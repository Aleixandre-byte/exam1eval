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130C4" w14:textId="77777777" w:rsidR="00162EA7" w:rsidRDefault="00CC5995">
      <w:r>
        <w:t>ALEIXANDRE SOLER MAURICIO</w:t>
      </w:r>
    </w:p>
    <w:p w14:paraId="7AF7CE3D" w14:textId="4AA88573" w:rsidR="00A019C9" w:rsidRDefault="00A019C9">
      <w:bookmarkStart w:id="0" w:name="_GoBack"/>
      <w:bookmarkEnd w:id="0"/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lastRenderedPageBreak/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FC13D" w14:textId="77777777" w:rsidR="005F36DA" w:rsidRDefault="005F36DA" w:rsidP="00822617">
      <w:pPr>
        <w:spacing w:line="240" w:lineRule="auto"/>
      </w:pPr>
      <w:r>
        <w:separator/>
      </w:r>
    </w:p>
  </w:endnote>
  <w:endnote w:type="continuationSeparator" w:id="0">
    <w:p w14:paraId="111084AF" w14:textId="77777777" w:rsidR="005F36DA" w:rsidRDefault="005F36D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A95D6" w14:textId="77777777" w:rsidR="005F36DA" w:rsidRDefault="005F36DA" w:rsidP="00822617">
      <w:pPr>
        <w:spacing w:line="240" w:lineRule="auto"/>
      </w:pPr>
      <w:r>
        <w:separator/>
      </w:r>
    </w:p>
  </w:footnote>
  <w:footnote w:type="continuationSeparator" w:id="0">
    <w:p w14:paraId="3CBC013A" w14:textId="77777777" w:rsidR="005F36DA" w:rsidRDefault="005F36D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62EA7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5F36DA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CC5995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105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ALEIXANDRE SOLER MAURICIO</cp:lastModifiedBy>
  <cp:revision>52</cp:revision>
  <dcterms:created xsi:type="dcterms:W3CDTF">2020-11-10T19:42:00Z</dcterms:created>
  <dcterms:modified xsi:type="dcterms:W3CDTF">2020-11-11T14:55:00Z</dcterms:modified>
</cp:coreProperties>
</file>